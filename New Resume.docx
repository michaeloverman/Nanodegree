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0A2EC7" w:rsidRDefault="00072B40" w:rsidP="00072B40">
      <w:pPr>
        <w:pStyle w:val="Title"/>
        <w:jc w:val="center"/>
        <w:rPr>
          <w:rFonts w:ascii="Modern No. 20" w:hAnsi="Modern No. 20"/>
          <w:smallCaps/>
          <w:sz w:val="36"/>
          <w:szCs w:val="36"/>
        </w:rPr>
      </w:pPr>
      <w:r w:rsidRPr="000A2EC7">
        <w:rPr>
          <w:rFonts w:ascii="Modern No. 20" w:hAnsi="Modern No. 20"/>
          <w:smallCaps/>
          <w:sz w:val="36"/>
          <w:szCs w:val="36"/>
        </w:rPr>
        <w:t>Michael Overman</w:t>
      </w:r>
    </w:p>
    <w:p w:rsidR="00141A4C" w:rsidRDefault="00BC357A" w:rsidP="00072B40">
      <w:pPr>
        <w:jc w:val="center"/>
      </w:pPr>
      <w:r>
        <w:t>Bridgewater, VA ⧫</w:t>
      </w:r>
      <w:r w:rsidR="00141A4C">
        <w:t> </w:t>
      </w:r>
      <w:r>
        <w:t>540 746 8765</w:t>
      </w:r>
      <w:r w:rsidR="00141A4C">
        <w:t> </w:t>
      </w:r>
      <w:r>
        <w:t>⧫</w:t>
      </w:r>
      <w:r w:rsidR="00141A4C">
        <w:t> </w:t>
      </w:r>
      <w:hyperlink r:id="rId8" w:history="1">
        <w:r w:rsidRPr="00CD1464">
          <w:rPr>
            <w:rStyle w:val="Hyperlink"/>
          </w:rPr>
          <w:t>overman.michael@gmail.com</w:t>
        </w:r>
      </w:hyperlink>
    </w:p>
    <w:p w:rsidR="00BC357A" w:rsidRPr="000A2EC7" w:rsidRDefault="00867B4E" w:rsidP="00BC357A">
      <w:pPr>
        <w:spacing w:after="0"/>
        <w:jc w:val="center"/>
        <w:rPr>
          <w:szCs w:val="20"/>
        </w:rPr>
      </w:pPr>
      <w:hyperlink r:id="rId9" w:history="1">
        <w:r w:rsidR="00BC357A" w:rsidRPr="000A2EC7">
          <w:rPr>
            <w:rStyle w:val="Hyperlink"/>
            <w:szCs w:val="20"/>
          </w:rPr>
          <w:t>http://www.michaeloverman.tech/portfolio</w:t>
        </w:r>
      </w:hyperlink>
      <w:r w:rsidR="00BC357A" w:rsidRPr="000A2EC7">
        <w:rPr>
          <w:szCs w:val="20"/>
        </w:rPr>
        <w:t xml:space="preserve"> ⧫ </w:t>
      </w:r>
      <w:hyperlink r:id="rId10" w:history="1">
        <w:r w:rsidR="00BC357A" w:rsidRPr="000A2EC7">
          <w:rPr>
            <w:rStyle w:val="Hyperlink"/>
            <w:szCs w:val="20"/>
          </w:rPr>
          <w:t>https://www.linkedin.com/in/michael-overman</w:t>
        </w:r>
      </w:hyperlink>
    </w:p>
    <w:p w:rsidR="00BC357A" w:rsidRPr="000A2EC7" w:rsidRDefault="00867B4E" w:rsidP="00BC357A">
      <w:pPr>
        <w:spacing w:after="0"/>
        <w:jc w:val="center"/>
        <w:rPr>
          <w:szCs w:val="20"/>
        </w:rPr>
      </w:pPr>
      <w:hyperlink r:id="rId11" w:history="1">
        <w:r w:rsidR="00BC357A" w:rsidRPr="000A2EC7">
          <w:rPr>
            <w:rStyle w:val="Hyperlink"/>
            <w:szCs w:val="20"/>
          </w:rPr>
          <w:t>https://github.com/michaeloverman</w:t>
        </w:r>
      </w:hyperlink>
      <w:r w:rsidR="00BC357A" w:rsidRPr="000A2EC7">
        <w:rPr>
          <w:szCs w:val="20"/>
        </w:rPr>
        <w:t xml:space="preserve"> </w:t>
      </w:r>
    </w:p>
    <w:p w:rsidR="006270A9" w:rsidRDefault="001F7149" w:rsidP="00141A4C">
      <w:pPr>
        <w:pStyle w:val="Heading1"/>
      </w:pPr>
      <w:r>
        <w:t>Summary</w:t>
      </w:r>
    </w:p>
    <w:p w:rsidR="006270A9" w:rsidRDefault="007F7FC7">
      <w:r>
        <w:t xml:space="preserve">Entry level android developer </w:t>
      </w:r>
      <w:r w:rsidR="00F630AF">
        <w:t xml:space="preserve">applying </w:t>
      </w:r>
      <w:r>
        <w:t>past experience</w:t>
      </w:r>
      <w:r w:rsidR="00F630AF">
        <w:t xml:space="preserve"> teaching</w:t>
      </w:r>
      <w:r>
        <w:t xml:space="preserve"> </w:t>
      </w:r>
      <w:r w:rsidR="00F630AF">
        <w:t xml:space="preserve">the skill of learning in </w:t>
      </w:r>
      <w:r>
        <w:t xml:space="preserve">higher </w:t>
      </w:r>
      <w:r w:rsidR="00F630AF">
        <w:t xml:space="preserve">music </w:t>
      </w:r>
      <w:r>
        <w:t>education</w:t>
      </w:r>
      <w:r w:rsidR="00F630AF">
        <w:t>, to my own new programming skills</w:t>
      </w:r>
      <w:r>
        <w:t xml:space="preserve">. Fast learner, good communicator, highly responsible, </w:t>
      </w:r>
      <w:r w:rsidR="001F7149">
        <w:t>outstanding collaborator</w:t>
      </w:r>
      <w:r>
        <w:t>.</w:t>
      </w:r>
    </w:p>
    <w:sdt>
      <w:sdtPr>
        <w:alias w:val="Skills &amp; Abilities:"/>
        <w:tag w:val="Skills &amp; Abilities:"/>
        <w:id w:val="458624136"/>
        <w:placeholder>
          <w:docPart w:val="5F46F5F20ED24C78843A0B5AB90AEBED"/>
        </w:placeholder>
        <w:temporary/>
        <w:showingPlcHdr/>
        <w15:appearance w15:val="hidden"/>
      </w:sdtPr>
      <w:sdtEndPr/>
      <w:sdtContent>
        <w:p w:rsidR="000A2EC7" w:rsidRDefault="000A2EC7" w:rsidP="000A2EC7">
          <w:pPr>
            <w:pStyle w:val="Heading1"/>
          </w:pPr>
          <w:r>
            <w:t>Skills &amp; Abilities</w:t>
          </w:r>
        </w:p>
      </w:sdtContent>
    </w:sdt>
    <w:p w:rsidR="000A2EC7" w:rsidRDefault="000A2EC7" w:rsidP="000A2EC7">
      <w:pPr>
        <w:pStyle w:val="ListBullet"/>
        <w:numPr>
          <w:ilvl w:val="0"/>
          <w:numId w:val="0"/>
        </w:numPr>
        <w:sectPr w:rsidR="000A2EC7" w:rsidSect="000A2EC7">
          <w:footerReference w:type="default" r:id="rId12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0A2EC7" w:rsidRDefault="000A2EC7" w:rsidP="000A2EC7">
      <w:pPr>
        <w:pStyle w:val="ListBullet"/>
        <w:spacing w:line="240" w:lineRule="auto"/>
      </w:pPr>
      <w:r>
        <w:t>Java</w:t>
      </w:r>
    </w:p>
    <w:p w:rsidR="000A2EC7" w:rsidRDefault="000A2EC7" w:rsidP="000A2EC7">
      <w:pPr>
        <w:pStyle w:val="ListBullet"/>
        <w:spacing w:line="240" w:lineRule="auto"/>
      </w:pPr>
      <w:r>
        <w:t>Android / Android Studio</w:t>
      </w:r>
    </w:p>
    <w:p w:rsidR="000A2EC7" w:rsidRDefault="000A2EC7" w:rsidP="000A2EC7">
      <w:pPr>
        <w:pStyle w:val="ListBullet"/>
        <w:spacing w:line="240" w:lineRule="auto"/>
      </w:pPr>
      <w:r>
        <w:t>Mac OS / Windows</w:t>
      </w:r>
    </w:p>
    <w:p w:rsidR="000A2EC7" w:rsidRDefault="000A2EC7" w:rsidP="000A2EC7">
      <w:pPr>
        <w:pStyle w:val="ListBullet"/>
        <w:spacing w:line="240" w:lineRule="auto"/>
      </w:pPr>
      <w:r>
        <w:t>Microsoft Office / Open Office</w:t>
      </w:r>
    </w:p>
    <w:p w:rsidR="000A2EC7" w:rsidRDefault="000A2EC7" w:rsidP="000A2EC7">
      <w:pPr>
        <w:pStyle w:val="ListBullet"/>
        <w:spacing w:line="240" w:lineRule="auto"/>
      </w:pPr>
      <w:r>
        <w:t>Fast learner</w:t>
      </w:r>
    </w:p>
    <w:p w:rsidR="000A2EC7" w:rsidRDefault="000A2EC7" w:rsidP="000A2EC7">
      <w:pPr>
        <w:pStyle w:val="ListBullet"/>
        <w:spacing w:line="240" w:lineRule="auto"/>
      </w:pPr>
      <w:r>
        <w:t>Excellent communication</w:t>
      </w:r>
    </w:p>
    <w:p w:rsidR="000A2EC7" w:rsidRDefault="000A2EC7" w:rsidP="000A2EC7">
      <w:pPr>
        <w:pStyle w:val="ListBullet"/>
        <w:spacing w:line="240" w:lineRule="auto"/>
      </w:pPr>
      <w:r>
        <w:t>Excellent interpersonal skills</w:t>
      </w:r>
      <w:r w:rsidRPr="005771C7">
        <w:t xml:space="preserve"> </w:t>
      </w:r>
    </w:p>
    <w:p w:rsidR="000A2EC7" w:rsidRDefault="000A2EC7" w:rsidP="000A2EC7">
      <w:pPr>
        <w:pStyle w:val="ListBullet"/>
        <w:spacing w:line="240" w:lineRule="auto"/>
      </w:pPr>
      <w:r>
        <w:t>Conversational in German</w:t>
      </w:r>
    </w:p>
    <w:p w:rsidR="000A2EC7" w:rsidRDefault="000A2EC7" w:rsidP="000A2EC7">
      <w:pPr>
        <w:pStyle w:val="ListBullet"/>
        <w:sectPr w:rsidR="000A2EC7" w:rsidSect="008B4078">
          <w:type w:val="continuous"/>
          <w:pgSz w:w="12240" w:h="15840"/>
          <w:pgMar w:top="720" w:right="720" w:bottom="720" w:left="720" w:header="720" w:footer="720" w:gutter="0"/>
          <w:pgNumType w:start="1"/>
          <w:cols w:num="2" w:space="180"/>
          <w:titlePg/>
          <w:docGrid w:linePitch="360"/>
        </w:sectPr>
      </w:pPr>
    </w:p>
    <w:sdt>
      <w:sdtPr>
        <w:alias w:val="Education:"/>
        <w:tag w:val="Education:"/>
        <w:id w:val="807127995"/>
        <w:placeholder>
          <w:docPart w:val="06EB081FDF4045EF9800F6D47B6D04C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E41F50">
      <w:pPr>
        <w:pStyle w:val="Heading2"/>
      </w:pPr>
      <w:r>
        <w:t>Android Developer Nanodegree</w:t>
      </w:r>
      <w:r w:rsidR="009D5933">
        <w:t> | </w:t>
      </w:r>
      <w:r>
        <w:t>In Progress</w:t>
      </w:r>
      <w:r w:rsidR="009D5933">
        <w:t> | </w:t>
      </w:r>
      <w:r>
        <w:t>Udacity</w:t>
      </w:r>
    </w:p>
    <w:p w:rsidR="006270A9" w:rsidRDefault="009F041B" w:rsidP="009F041B">
      <w:pPr>
        <w:pStyle w:val="ListBullet"/>
      </w:pPr>
      <w:r>
        <w:t>Advanced Android development: tools, principles, and patterns that underlie all Android development</w:t>
      </w:r>
      <w:r w:rsidR="003D3A1B">
        <w:t>, including Android Studio, XML, SQLite</w:t>
      </w:r>
    </w:p>
    <w:p w:rsidR="005771C7" w:rsidRDefault="004A4CEF" w:rsidP="005771C7">
      <w:pPr>
        <w:pStyle w:val="Heading2"/>
      </w:pPr>
      <w:r>
        <w:t>Independent Coursework</w:t>
      </w:r>
    </w:p>
    <w:p w:rsidR="005771C7" w:rsidRDefault="004A4CEF" w:rsidP="005771C7">
      <w:pPr>
        <w:pStyle w:val="ListBullet"/>
      </w:pPr>
      <w:r>
        <w:t>Coursera: 13 courses in computer science</w:t>
      </w:r>
      <w:r w:rsidR="002305DF">
        <w:t>,</w:t>
      </w:r>
      <w:r w:rsidR="00FD28C5">
        <w:t xml:space="preserve"> Android</w:t>
      </w:r>
      <w:r w:rsidR="002305DF">
        <w:t>, Agile,</w:t>
      </w:r>
      <w:r w:rsidR="003D3A1B">
        <w:t xml:space="preserve"> HTML/CSS, </w:t>
      </w:r>
      <w:bookmarkStart w:id="0" w:name="_GoBack"/>
      <w:bookmarkEnd w:id="0"/>
      <w:r>
        <w:t>including one specialization</w:t>
      </w:r>
      <w:r w:rsidR="002160A5">
        <w:t xml:space="preserve"> (cert</w:t>
      </w:r>
      <w:r w:rsidR="002305DF">
        <w:t>ificates</w:t>
      </w:r>
      <w:r w:rsidR="002160A5">
        <w:t>)</w:t>
      </w:r>
    </w:p>
    <w:p w:rsidR="002160A5" w:rsidRDefault="002160A5" w:rsidP="005771C7">
      <w:pPr>
        <w:pStyle w:val="ListBullet"/>
      </w:pPr>
      <w:r>
        <w:t>Udacity: 3 courses in computer science prior to Nanodegree enrollment</w:t>
      </w:r>
      <w:r w:rsidR="002305DF">
        <w:t>, including Git/Github and Android Wear</w:t>
      </w:r>
    </w:p>
    <w:p w:rsidR="002160A5" w:rsidRDefault="002160A5" w:rsidP="005771C7">
      <w:pPr>
        <w:pStyle w:val="ListBullet"/>
      </w:pPr>
      <w:r>
        <w:t>Treehouse: 2 tracks in Android development</w:t>
      </w:r>
    </w:p>
    <w:p w:rsidR="006270A9" w:rsidRDefault="002160A5">
      <w:pPr>
        <w:pStyle w:val="Heading2"/>
      </w:pPr>
      <w:r>
        <w:t>Doctor of Music</w:t>
      </w:r>
      <w:r w:rsidR="009D5933">
        <w:t> | </w:t>
      </w:r>
      <w:r>
        <w:t>6</w:t>
      </w:r>
      <w:r w:rsidR="009F041B">
        <w:t>/20</w:t>
      </w:r>
      <w:r>
        <w:t>02</w:t>
      </w:r>
      <w:r w:rsidR="009D5933">
        <w:t> | </w:t>
      </w:r>
      <w:r>
        <w:t>Northwestern University</w:t>
      </w:r>
    </w:p>
    <w:p w:rsidR="00F630AF" w:rsidRDefault="008B4078" w:rsidP="00E650C1">
      <w:pPr>
        <w:pStyle w:val="ListBullet"/>
      </w:pPr>
      <w:r>
        <w:t>Java Program</w:t>
      </w:r>
      <w:r w:rsidR="00F630AF">
        <w:t>ming I &amp; II</w:t>
      </w:r>
      <w:r w:rsidR="003D3A1B">
        <w:t xml:space="preserve"> – intro to Java programming language with applications to music and music production</w:t>
      </w:r>
    </w:p>
    <w:p w:rsidR="000A2EC7" w:rsidRDefault="002160A5" w:rsidP="00E650C1">
      <w:pPr>
        <w:pStyle w:val="ListBullet"/>
        <w:sectPr w:rsidR="000A2EC7" w:rsidSect="00E650C1">
          <w:footerReference w:type="default" r:id="rId13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  <w:r>
        <w:t xml:space="preserve">Dissertation: </w:t>
      </w:r>
      <w:r w:rsidRPr="002160A5">
        <w:rPr>
          <w:i/>
          <w:iCs/>
        </w:rPr>
        <w:t>Four-</w:t>
      </w:r>
      <w:r w:rsidRPr="002160A5">
        <w:rPr>
          <w:i/>
          <w:iCs/>
        </w:rPr>
        <w:softHyphen/>
        <w:t>mallet Marimba Pe</w:t>
      </w:r>
      <w:r>
        <w:rPr>
          <w:i/>
          <w:iCs/>
        </w:rPr>
        <w:t>dagogy: a part practice approach</w:t>
      </w:r>
    </w:p>
    <w:p w:rsidR="000A2EC7" w:rsidRDefault="000A2EC7" w:rsidP="002160A5">
      <w:pPr>
        <w:pStyle w:val="Heading1"/>
      </w:pPr>
      <w:r>
        <w:t>Projects</w:t>
      </w:r>
    </w:p>
    <w:p w:rsidR="000A2EC7" w:rsidRDefault="000A2EC7" w:rsidP="000A2EC7">
      <w:pPr>
        <w:pStyle w:val="Heading2"/>
      </w:pPr>
      <w:r>
        <w:t>Popular Movies</w:t>
      </w:r>
      <w:r w:rsidR="002305DF">
        <w:t xml:space="preserve"> </w:t>
      </w:r>
      <w:r w:rsidR="002305DF">
        <w:tab/>
      </w:r>
      <w:r w:rsidR="002305DF" w:rsidRPr="009E292B">
        <w:rPr>
          <w:rStyle w:val="Hyperlink"/>
          <w:b w:val="0"/>
          <w:smallCaps w:val="0"/>
          <w:sz w:val="20"/>
        </w:rPr>
        <w:t>https://github.com/michaeloverman/Nanodegree/tree/master/PopularMovies</w:t>
      </w:r>
    </w:p>
    <w:p w:rsidR="000A2EC7" w:rsidRDefault="003D3A1B" w:rsidP="00E650C1">
      <w:pPr>
        <w:pStyle w:val="ListBullet"/>
      </w:pPr>
      <w:r>
        <w:t>Sole responsibility</w:t>
      </w:r>
      <w:r w:rsidR="002305DF">
        <w:t xml:space="preserve"> for implementation</w:t>
      </w:r>
      <w:r w:rsidR="004108CB">
        <w:t xml:space="preserve"> and programming</w:t>
      </w:r>
    </w:p>
    <w:p w:rsidR="00E650C1" w:rsidRDefault="004108CB" w:rsidP="00E650C1">
      <w:pPr>
        <w:pStyle w:val="ListBullet"/>
      </w:pPr>
      <w:r>
        <w:t>Graded “meets specifications” on initial submission</w:t>
      </w:r>
    </w:p>
    <w:p w:rsidR="000A2EC7" w:rsidRDefault="000A2EC7" w:rsidP="000A2EC7">
      <w:pPr>
        <w:pStyle w:val="Heading2"/>
      </w:pPr>
      <w:r>
        <w:t>Look Ma, No Hands!</w:t>
      </w:r>
      <w:r w:rsidR="002305DF">
        <w:tab/>
      </w:r>
      <w:r w:rsidR="002305DF" w:rsidRPr="009E292B">
        <w:rPr>
          <w:rStyle w:val="Hyperlink"/>
          <w:b w:val="0"/>
          <w:smallCaps w:val="0"/>
          <w:sz w:val="20"/>
        </w:rPr>
        <w:t>https://play.google.com/store/apps/details?id=tech.michaeloverman.android.mywatch</w:t>
      </w:r>
    </w:p>
    <w:p w:rsidR="000A2EC7" w:rsidRDefault="003D3A1B" w:rsidP="000A2EC7">
      <w:pPr>
        <w:pStyle w:val="ListBullet"/>
      </w:pPr>
      <w:r>
        <w:t>Complete responsibility</w:t>
      </w:r>
      <w:r w:rsidR="004108CB">
        <w:t xml:space="preserve"> for design, architecture, and implementation of w</w:t>
      </w:r>
      <w:r w:rsidR="000A2EC7">
        <w:t>atch</w:t>
      </w:r>
      <w:r w:rsidR="002160A5">
        <w:t xml:space="preserve"> </w:t>
      </w:r>
      <w:r w:rsidR="000A2EC7">
        <w:t>face for Android wear devices</w:t>
      </w:r>
    </w:p>
    <w:p w:rsidR="000A2EC7" w:rsidRDefault="004108CB" w:rsidP="000A2EC7">
      <w:pPr>
        <w:pStyle w:val="ListBullet"/>
      </w:pPr>
      <w:r>
        <w:t>Multiple downloads from around the world</w:t>
      </w:r>
    </w:p>
    <w:p w:rsidR="000A2EC7" w:rsidRPr="002305DF" w:rsidRDefault="000A2EC7" w:rsidP="000A2EC7">
      <w:pPr>
        <w:pStyle w:val="Heading2"/>
        <w:rPr>
          <w:b w:val="0"/>
          <w:smallCaps w:val="0"/>
        </w:rPr>
      </w:pPr>
      <w:r>
        <w:t xml:space="preserve">StickIt! </w:t>
      </w:r>
      <w:r w:rsidRPr="009E1329">
        <w:rPr>
          <w:sz w:val="20"/>
          <w:szCs w:val="20"/>
        </w:rPr>
        <w:t>(in progress)</w:t>
      </w:r>
      <w:r w:rsidR="002305DF">
        <w:rPr>
          <w:sz w:val="20"/>
          <w:szCs w:val="20"/>
        </w:rPr>
        <w:tab/>
      </w:r>
      <w:r w:rsidR="002305DF" w:rsidRPr="009E292B">
        <w:rPr>
          <w:rStyle w:val="Hyperlink"/>
          <w:b w:val="0"/>
          <w:smallCaps w:val="0"/>
          <w:sz w:val="20"/>
        </w:rPr>
        <w:t>https://github.com/michaeloverman/StickIt</w:t>
      </w:r>
    </w:p>
    <w:p w:rsidR="000A2EC7" w:rsidRDefault="004108CB" w:rsidP="00F630AF">
      <w:pPr>
        <w:pStyle w:val="ListBullet"/>
      </w:pPr>
      <w:r>
        <w:t>Sole responsibility for concept, design and implementation of percussion practice aid and log</w:t>
      </w:r>
    </w:p>
    <w:p w:rsidR="000A2EC7" w:rsidRDefault="004108CB" w:rsidP="000A2EC7">
      <w:pPr>
        <w:pStyle w:val="ListBullet"/>
      </w:pPr>
      <w:r>
        <w:t>Has improved practice efficiency for initial testers, according to survey results</w:t>
      </w:r>
    </w:p>
    <w:p w:rsidR="006270A9" w:rsidRDefault="00E41F50">
      <w:pPr>
        <w:pStyle w:val="Heading1"/>
      </w:pPr>
      <w:r>
        <w:t>Work History</w:t>
      </w:r>
    </w:p>
    <w:p w:rsidR="009E1329" w:rsidRDefault="009E1329" w:rsidP="009E1329">
      <w:pPr>
        <w:pStyle w:val="Heading2"/>
      </w:pPr>
      <w:r>
        <w:t>Freelance Android Developer | 5/2016 - present</w:t>
      </w:r>
    </w:p>
    <w:p w:rsidR="009E1329" w:rsidRDefault="009E1329" w:rsidP="009E1329">
      <w:pPr>
        <w:pStyle w:val="ListBullet"/>
      </w:pPr>
      <w:r>
        <w:t xml:space="preserve">Look Ma, No Hands! – </w:t>
      </w:r>
      <w:r w:rsidR="000A2EC7">
        <w:t>Designed and implemented Android Wear watch</w:t>
      </w:r>
      <w:r w:rsidR="002160A5">
        <w:t xml:space="preserve"> </w:t>
      </w:r>
      <w:r w:rsidR="000A2EC7">
        <w:t xml:space="preserve">face, </w:t>
      </w:r>
      <w:r w:rsidR="004108CB">
        <w:t>released</w:t>
      </w:r>
      <w:r w:rsidR="000A2EC7">
        <w:t xml:space="preserve"> on Google Play.</w:t>
      </w:r>
    </w:p>
    <w:p w:rsidR="009E1329" w:rsidRDefault="009E1329" w:rsidP="008B4078">
      <w:pPr>
        <w:pStyle w:val="ListBullet"/>
      </w:pPr>
      <w:r>
        <w:t xml:space="preserve">StickIt! – </w:t>
      </w:r>
      <w:r w:rsidR="00A80A74">
        <w:t>Conceived, designed, currently programming</w:t>
      </w:r>
      <w:r w:rsidR="004108CB">
        <w:t xml:space="preserve"> p</w:t>
      </w:r>
      <w:r>
        <w:t>ercussion practice aid app</w:t>
      </w:r>
      <w:r w:rsidR="000A2EC7">
        <w:t>, in progress</w:t>
      </w:r>
    </w:p>
    <w:p w:rsidR="006270A9" w:rsidRDefault="007F7FC7" w:rsidP="008B4078">
      <w:pPr>
        <w:pStyle w:val="Heading2"/>
      </w:pPr>
      <w:r>
        <w:t>Instructor of Music</w:t>
      </w:r>
      <w:r w:rsidR="009D5933">
        <w:t> | </w:t>
      </w:r>
      <w:r>
        <w:t>Bridgewater College</w:t>
      </w:r>
      <w:r w:rsidR="009D5933">
        <w:t> | </w:t>
      </w:r>
      <w:r>
        <w:t>8/2012 - present</w:t>
      </w:r>
    </w:p>
    <w:p w:rsidR="000A2EC7" w:rsidRDefault="000A2EC7">
      <w:pPr>
        <w:pStyle w:val="ListBullet"/>
        <w:sectPr w:rsidR="000A2EC7" w:rsidSect="007F7FC7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7F7FC7" w:rsidRDefault="007F7FC7" w:rsidP="008B4078">
      <w:pPr>
        <w:pStyle w:val="ListBullet"/>
      </w:pPr>
      <w:r>
        <w:t xml:space="preserve">Established, direct, </w:t>
      </w:r>
      <w:r w:rsidR="008B4078">
        <w:t xml:space="preserve">and </w:t>
      </w:r>
      <w:r>
        <w:t>coach</w:t>
      </w:r>
      <w:r w:rsidR="008B4078">
        <w:t xml:space="preserve"> </w:t>
      </w:r>
      <w:r>
        <w:t>percussion ensemble</w:t>
      </w:r>
    </w:p>
    <w:p w:rsidR="009E292B" w:rsidRDefault="009E292B" w:rsidP="008B4078">
      <w:pPr>
        <w:pStyle w:val="ListBullet"/>
      </w:pPr>
      <w:r>
        <w:t>Increased studio from 1 to 5 majors in three years</w:t>
      </w:r>
    </w:p>
    <w:p w:rsidR="007F7FC7" w:rsidRDefault="00A80A74" w:rsidP="009E292B">
      <w:pPr>
        <w:pStyle w:val="ListBullet"/>
      </w:pPr>
      <w:r>
        <w:t xml:space="preserve">Guide students into successful </w:t>
      </w:r>
      <w:r w:rsidR="009E292B">
        <w:t xml:space="preserve">teaching, production, and </w:t>
      </w:r>
      <w:r w:rsidR="00587EF4">
        <w:t xml:space="preserve">other </w:t>
      </w:r>
      <w:r w:rsidR="009E292B">
        <w:t>music industry careers</w:t>
      </w:r>
    </w:p>
    <w:p w:rsidR="000A2EC7" w:rsidRDefault="000A2EC7">
      <w:pPr>
        <w:pStyle w:val="Heading2"/>
        <w:sectPr w:rsidR="000A2EC7" w:rsidSect="008B4078">
          <w:type w:val="continuous"/>
          <w:pgSz w:w="12240" w:h="15840"/>
          <w:pgMar w:top="720" w:right="720" w:bottom="720" w:left="720" w:header="720" w:footer="720" w:gutter="0"/>
          <w:pgNumType w:start="1"/>
          <w:cols w:num="2" w:space="180"/>
          <w:titlePg/>
          <w:docGrid w:linePitch="360"/>
        </w:sectPr>
      </w:pPr>
    </w:p>
    <w:p w:rsidR="006270A9" w:rsidRDefault="007F7FC7" w:rsidP="008B4078">
      <w:pPr>
        <w:pStyle w:val="Heading2"/>
      </w:pPr>
      <w:r>
        <w:t>Instructor of Music</w:t>
      </w:r>
      <w:r w:rsidR="009D5933">
        <w:t> | </w:t>
      </w:r>
      <w:r>
        <w:t>James Madison University</w:t>
      </w:r>
      <w:r w:rsidR="009D5933">
        <w:t> | </w:t>
      </w:r>
      <w:r>
        <w:t>8/2005 - 8/2016</w:t>
      </w:r>
    </w:p>
    <w:p w:rsidR="000A2EC7" w:rsidRDefault="000A2EC7" w:rsidP="001B29CF">
      <w:pPr>
        <w:pStyle w:val="ListBullet"/>
        <w:sectPr w:rsidR="000A2EC7" w:rsidSect="007F7FC7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1B29CF" w:rsidRDefault="007F7FC7" w:rsidP="001B29CF">
      <w:pPr>
        <w:pStyle w:val="ListBullet"/>
      </w:pPr>
      <w:r>
        <w:t>Taught Introduction to Technology in Music Education</w:t>
      </w:r>
    </w:p>
    <w:p w:rsidR="007F7FC7" w:rsidRDefault="00A80A74" w:rsidP="001B29CF">
      <w:pPr>
        <w:pStyle w:val="ListBullet"/>
      </w:pPr>
      <w:r>
        <w:t>Designed curriculum for doctoral percussion degree</w:t>
      </w:r>
    </w:p>
    <w:p w:rsidR="007F7FC7" w:rsidRPr="001B29CF" w:rsidRDefault="00A80A74" w:rsidP="001B29CF">
      <w:pPr>
        <w:pStyle w:val="ListBullet"/>
      </w:pPr>
      <w:r>
        <w:t>Maintained inventory of over 500 percussion instruments, including supervision of 4-5 student workers</w:t>
      </w:r>
    </w:p>
    <w:sectPr w:rsidR="007F7FC7" w:rsidRPr="001B29CF" w:rsidSect="008B4078">
      <w:type w:val="continuous"/>
      <w:pgSz w:w="12240" w:h="15840"/>
      <w:pgMar w:top="720" w:right="720" w:bottom="720" w:left="720" w:header="720" w:footer="720" w:gutter="0"/>
      <w:pgNumType w:start="1"/>
      <w:cols w:num="2"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B4E" w:rsidRDefault="00867B4E">
      <w:pPr>
        <w:spacing w:after="0"/>
      </w:pPr>
      <w:r>
        <w:separator/>
      </w:r>
    </w:p>
  </w:endnote>
  <w:endnote w:type="continuationSeparator" w:id="0">
    <w:p w:rsidR="00867B4E" w:rsidRDefault="00867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EC7" w:rsidRDefault="000A2EC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630A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B4E" w:rsidRDefault="00867B4E">
      <w:pPr>
        <w:spacing w:after="0"/>
      </w:pPr>
      <w:r>
        <w:separator/>
      </w:r>
    </w:p>
  </w:footnote>
  <w:footnote w:type="continuationSeparator" w:id="0">
    <w:p w:rsidR="00867B4E" w:rsidRDefault="00867B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624C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6E"/>
    <w:rsid w:val="00072B40"/>
    <w:rsid w:val="000A2EC7"/>
    <w:rsid w:val="000A4F59"/>
    <w:rsid w:val="00141A4C"/>
    <w:rsid w:val="001B29CF"/>
    <w:rsid w:val="001F7149"/>
    <w:rsid w:val="002160A5"/>
    <w:rsid w:val="002305DF"/>
    <w:rsid w:val="0028220F"/>
    <w:rsid w:val="002E4A5B"/>
    <w:rsid w:val="00332624"/>
    <w:rsid w:val="00356C14"/>
    <w:rsid w:val="003851DB"/>
    <w:rsid w:val="003D3A1B"/>
    <w:rsid w:val="004108CB"/>
    <w:rsid w:val="0041546E"/>
    <w:rsid w:val="004A4CEF"/>
    <w:rsid w:val="005771C7"/>
    <w:rsid w:val="00587EF4"/>
    <w:rsid w:val="00617B26"/>
    <w:rsid w:val="006270A9"/>
    <w:rsid w:val="00675956"/>
    <w:rsid w:val="00681034"/>
    <w:rsid w:val="007839B6"/>
    <w:rsid w:val="007F7FC7"/>
    <w:rsid w:val="00816216"/>
    <w:rsid w:val="00867B4E"/>
    <w:rsid w:val="0087734B"/>
    <w:rsid w:val="008B4078"/>
    <w:rsid w:val="009D5933"/>
    <w:rsid w:val="009E1329"/>
    <w:rsid w:val="009E292B"/>
    <w:rsid w:val="009F041B"/>
    <w:rsid w:val="00A80A74"/>
    <w:rsid w:val="00BC357A"/>
    <w:rsid w:val="00BD768D"/>
    <w:rsid w:val="00C61F8E"/>
    <w:rsid w:val="00E41F50"/>
    <w:rsid w:val="00E650C1"/>
    <w:rsid w:val="00E83E4B"/>
    <w:rsid w:val="00F630AF"/>
    <w:rsid w:val="00FD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07F61"/>
  <w15:chartTrackingRefBased/>
  <w15:docId w15:val="{99CDA200-815E-46D2-8B41-CCDC8605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1329"/>
    <w:pPr>
      <w:spacing w:after="120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7F7FC7"/>
    <w:pPr>
      <w:keepNext/>
      <w:keepLines/>
      <w:spacing w:before="160" w:after="100"/>
      <w:contextualSpacing/>
      <w:jc w:val="center"/>
      <w:outlineLvl w:val="0"/>
    </w:pPr>
    <w:rPr>
      <w:rFonts w:ascii="Modern No. 20" w:eastAsiaTheme="majorEastAsia" w:hAnsi="Modern No. 20" w:cstheme="majorBidi"/>
      <w:smallCaps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F50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small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9E1329"/>
    <w:pPr>
      <w:numPr>
        <w:numId w:val="21"/>
      </w:numPr>
      <w:spacing w:after="0"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F7FC7"/>
    <w:rPr>
      <w:rFonts w:ascii="Modern No. 20" w:eastAsiaTheme="majorEastAsia" w:hAnsi="Modern No. 20" w:cstheme="majorBidi"/>
      <w:smallCaps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F50"/>
    <w:rPr>
      <w:rFonts w:asciiTheme="majorHAnsi" w:eastAsiaTheme="majorEastAsia" w:hAnsiTheme="majorHAnsi" w:cstheme="majorBidi"/>
      <w:b/>
      <w:small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2160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verman.michae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haeloverma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michael-over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haeloverman.tech/portfol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EB081FDF4045EF9800F6D47B6D0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BF3C-A03D-49A0-9840-A8B29F1E9B71}"/>
      </w:docPartPr>
      <w:docPartBody>
        <w:p w:rsidR="00EE0B66" w:rsidRDefault="008E51C3">
          <w:pPr>
            <w:pStyle w:val="06EB081FDF4045EF9800F6D47B6D04C7"/>
          </w:pPr>
          <w:r>
            <w:t>Education</w:t>
          </w:r>
        </w:p>
      </w:docPartBody>
    </w:docPart>
    <w:docPart>
      <w:docPartPr>
        <w:name w:val="5F46F5F20ED24C78843A0B5AB90AE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2E25-5450-485A-BDD5-8AC3D27B37EA}"/>
      </w:docPartPr>
      <w:docPartBody>
        <w:p w:rsidR="00EE0B66" w:rsidRDefault="00FA3D83" w:rsidP="00FA3D83">
          <w:pPr>
            <w:pStyle w:val="5F46F5F20ED24C78843A0B5AB90AEBED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83"/>
    <w:rsid w:val="001F409A"/>
    <w:rsid w:val="008E51C3"/>
    <w:rsid w:val="00EE0B66"/>
    <w:rsid w:val="00FA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CB94D26434706B0A34570A12B572B">
    <w:name w:val="DEFCB94D26434706B0A34570A12B572B"/>
  </w:style>
  <w:style w:type="paragraph" w:customStyle="1" w:styleId="87558DE423E44C5EA6E1350EF7E6B8EF">
    <w:name w:val="87558DE423E44C5EA6E1350EF7E6B8EF"/>
  </w:style>
  <w:style w:type="paragraph" w:customStyle="1" w:styleId="7DCD52DD0DC3478C90DE1D6E639962C9">
    <w:name w:val="7DCD52DD0DC3478C90DE1D6E639962C9"/>
  </w:style>
  <w:style w:type="paragraph" w:customStyle="1" w:styleId="50B08C21C58541DE9D33773647CAFB03">
    <w:name w:val="50B08C21C58541DE9D33773647CAFB03"/>
  </w:style>
  <w:style w:type="paragraph" w:customStyle="1" w:styleId="1121DA040BCF4D93A437DCEB570BA7CA">
    <w:name w:val="1121DA040BCF4D93A437DCEB570BA7CA"/>
  </w:style>
  <w:style w:type="paragraph" w:customStyle="1" w:styleId="FD8A882A99B544958A3BAA935D3BCDB8">
    <w:name w:val="FD8A882A99B544958A3BAA935D3BCDB8"/>
  </w:style>
  <w:style w:type="paragraph" w:customStyle="1" w:styleId="06EB081FDF4045EF9800F6D47B6D04C7">
    <w:name w:val="06EB081FDF4045EF9800F6D47B6D04C7"/>
  </w:style>
  <w:style w:type="paragraph" w:customStyle="1" w:styleId="066EAFED5D5142A8B6328A6356F132DB">
    <w:name w:val="066EAFED5D5142A8B6328A6356F132DB"/>
  </w:style>
  <w:style w:type="paragraph" w:customStyle="1" w:styleId="C566DD1EF15C4896AC6529A2409BBA63">
    <w:name w:val="C566DD1EF15C4896AC6529A2409BBA63"/>
  </w:style>
  <w:style w:type="paragraph" w:customStyle="1" w:styleId="9ABE3D189E274E9C8CD092C3AAE983DC">
    <w:name w:val="9ABE3D189E274E9C8CD092C3AAE983DC"/>
  </w:style>
  <w:style w:type="paragraph" w:customStyle="1" w:styleId="62B9A244FFF3481FB181010F5A4B8A59">
    <w:name w:val="62B9A244FFF3481FB181010F5A4B8A59"/>
  </w:style>
  <w:style w:type="paragraph" w:customStyle="1" w:styleId="AF0CA0C9966C4865B79B4ABFE61EBA99">
    <w:name w:val="AF0CA0C9966C4865B79B4ABFE61EBA99"/>
  </w:style>
  <w:style w:type="paragraph" w:customStyle="1" w:styleId="0A8E499F752841EEB54D5462A6ACC204">
    <w:name w:val="0A8E499F752841EEB54D5462A6ACC204"/>
  </w:style>
  <w:style w:type="paragraph" w:customStyle="1" w:styleId="1C461A1205BC4BA79FA5318207545646">
    <w:name w:val="1C461A1205BC4BA79FA5318207545646"/>
  </w:style>
  <w:style w:type="paragraph" w:customStyle="1" w:styleId="4086730DAE2845EB9C214BEB8FC2926E">
    <w:name w:val="4086730DAE2845EB9C214BEB8FC2926E"/>
  </w:style>
  <w:style w:type="paragraph" w:customStyle="1" w:styleId="4D45D87FCA754B9684E9CBE617EC144F">
    <w:name w:val="4D45D87FCA754B9684E9CBE617EC144F"/>
  </w:style>
  <w:style w:type="paragraph" w:customStyle="1" w:styleId="5C9A0FBF57F14307B0D99B31576BF747">
    <w:name w:val="5C9A0FBF57F14307B0D99B31576BF747"/>
  </w:style>
  <w:style w:type="paragraph" w:customStyle="1" w:styleId="D24E390AD033457C954F3678FA59E151">
    <w:name w:val="D24E390AD033457C954F3678FA59E151"/>
  </w:style>
  <w:style w:type="paragraph" w:customStyle="1" w:styleId="4BF8971FD26A4CC18B50651529C99137">
    <w:name w:val="4BF8971FD26A4CC18B50651529C99137"/>
  </w:style>
  <w:style w:type="paragraph" w:customStyle="1" w:styleId="D25999F1DAF440AD862915AF0C90A23C">
    <w:name w:val="D25999F1DAF440AD862915AF0C90A23C"/>
  </w:style>
  <w:style w:type="paragraph" w:customStyle="1" w:styleId="E6EFDB15EFDE4456A1378A826AB83A01">
    <w:name w:val="E6EFDB15EFDE4456A1378A826AB83A01"/>
  </w:style>
  <w:style w:type="paragraph" w:customStyle="1" w:styleId="658720FADC864A0584FE0A082F82ADCD">
    <w:name w:val="658720FADC864A0584FE0A082F82ADCD"/>
  </w:style>
  <w:style w:type="paragraph" w:customStyle="1" w:styleId="C94F6029FE16467AA4B59D1569CA483D">
    <w:name w:val="C94F6029FE16467AA4B59D1569CA483D"/>
  </w:style>
  <w:style w:type="paragraph" w:customStyle="1" w:styleId="E726CA300D33431488BC5B4F603F26D4">
    <w:name w:val="E726CA300D33431488BC5B4F603F26D4"/>
  </w:style>
  <w:style w:type="paragraph" w:customStyle="1" w:styleId="3505A3832A6E40C2B1010B9595142C3B">
    <w:name w:val="3505A3832A6E40C2B1010B9595142C3B"/>
  </w:style>
  <w:style w:type="paragraph" w:customStyle="1" w:styleId="21DC1E429CC346179DF22752DBCF35FE">
    <w:name w:val="21DC1E429CC346179DF22752DBCF35FE"/>
  </w:style>
  <w:style w:type="paragraph" w:customStyle="1" w:styleId="FD38BE505F62461DA69368935CBBE5E0">
    <w:name w:val="FD38BE505F62461DA69368935CBBE5E0"/>
  </w:style>
  <w:style w:type="paragraph" w:customStyle="1" w:styleId="29EA0F1AA6324DDD8C2E240DE001573D">
    <w:name w:val="29EA0F1AA6324DDD8C2E240DE001573D"/>
  </w:style>
  <w:style w:type="paragraph" w:customStyle="1" w:styleId="6A3842690457415A8A65F45AE07F5EC7">
    <w:name w:val="6A3842690457415A8A65F45AE07F5EC7"/>
  </w:style>
  <w:style w:type="paragraph" w:customStyle="1" w:styleId="30FE55638DB34433AA1ABABAA76A194D">
    <w:name w:val="30FE55638DB34433AA1ABABAA76A194D"/>
  </w:style>
  <w:style w:type="paragraph" w:customStyle="1" w:styleId="67106641AA99442398C30EEB50CF0ECE">
    <w:name w:val="67106641AA99442398C30EEB50CF0ECE"/>
  </w:style>
  <w:style w:type="paragraph" w:customStyle="1" w:styleId="AED8BA5685AB4BA29C504F5AA768663B">
    <w:name w:val="AED8BA5685AB4BA29C504F5AA768663B"/>
  </w:style>
  <w:style w:type="paragraph" w:customStyle="1" w:styleId="8893629CAD384CE8AF9A649C15463EC0">
    <w:name w:val="8893629CAD384CE8AF9A649C15463EC0"/>
  </w:style>
  <w:style w:type="paragraph" w:customStyle="1" w:styleId="6DF49E153AA941B2B7271F8AEE442094">
    <w:name w:val="6DF49E153AA941B2B7271F8AEE442094"/>
    <w:rsid w:val="00FA3D83"/>
  </w:style>
  <w:style w:type="paragraph" w:customStyle="1" w:styleId="5F46F5F20ED24C78843A0B5AB90AEBED">
    <w:name w:val="5F46F5F20ED24C78843A0B5AB90AEBED"/>
    <w:rsid w:val="00FA3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FEC8-894F-4CB0-857F-58C5130F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9110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Overman</dc:creator>
  <cp:keywords/>
  <cp:lastModifiedBy>Michael Overman</cp:lastModifiedBy>
  <cp:revision>6</cp:revision>
  <cp:lastPrinted>2017-01-05T16:02:00Z</cp:lastPrinted>
  <dcterms:created xsi:type="dcterms:W3CDTF">2017-01-04T00:08:00Z</dcterms:created>
  <dcterms:modified xsi:type="dcterms:W3CDTF">2017-01-11T18:12:00Z</dcterms:modified>
  <cp:version/>
</cp:coreProperties>
</file>